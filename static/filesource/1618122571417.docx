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27" w:rsidRDefault="003A2276">
      <w:r>
        <w:rPr>
          <w:rFonts w:hint="eastAsia"/>
        </w:rPr>
        <w:t>附件</w:t>
      </w:r>
      <w:r>
        <w:rPr>
          <w:rFonts w:hint="eastAsia"/>
        </w:rPr>
        <w:t>1</w:t>
      </w:r>
    </w:p>
    <w:p w:rsidR="00B36827" w:rsidRDefault="003A2276">
      <w:pPr>
        <w:widowControl/>
        <w:autoSpaceDE w:val="0"/>
        <w:spacing w:line="500" w:lineRule="exact"/>
        <w:jc w:val="center"/>
      </w:pPr>
      <w:r>
        <w:rPr>
          <w:rFonts w:hint="eastAsia"/>
        </w:rPr>
        <w:t xml:space="preserve">              </w:t>
      </w:r>
    </w:p>
    <w:p w:rsidR="00B36827" w:rsidRDefault="003A2276">
      <w:pPr>
        <w:widowControl/>
        <w:autoSpaceDE w:val="0"/>
        <w:spacing w:line="500" w:lineRule="exac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大赛组委会成员名单</w:t>
      </w:r>
    </w:p>
    <w:p w:rsidR="00B36827" w:rsidRDefault="00B36827">
      <w:pPr>
        <w:widowControl/>
        <w:autoSpaceDE w:val="0"/>
        <w:spacing w:line="500" w:lineRule="exac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:rsidR="00B36827" w:rsidRDefault="00B36827">
      <w:pPr>
        <w:widowControl/>
        <w:autoSpaceDE w:val="0"/>
        <w:spacing w:line="500" w:lineRule="exact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:rsidR="00B36827" w:rsidRDefault="003A2276">
      <w:pPr>
        <w:widowControl/>
        <w:autoSpaceDE w:val="0"/>
        <w:spacing w:line="500" w:lineRule="exact"/>
        <w:jc w:val="center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 </w:t>
      </w:r>
    </w:p>
    <w:p w:rsidR="00B36827" w:rsidRDefault="003A2276">
      <w:pPr>
        <w:autoSpaceDE w:val="0"/>
        <w:adjustRightInd w:val="0"/>
        <w:snapToGrid w:val="0"/>
        <w:spacing w:line="480" w:lineRule="auto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组委会主任：</w:t>
      </w:r>
    </w:p>
    <w:p w:rsidR="00B36827" w:rsidRDefault="003A2276">
      <w:pPr>
        <w:autoSpaceDE w:val="0"/>
        <w:adjustRightInd w:val="0"/>
        <w:snapToGrid w:val="0"/>
        <w:spacing w:line="480" w:lineRule="auto"/>
        <w:ind w:firstLineChars="300" w:firstLine="960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杨成升</w:t>
      </w:r>
      <w:r w:rsidR="00313198"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 w:rsidR="00313198">
        <w:rPr>
          <w:rFonts w:ascii="宋体" w:eastAsia="宋体" w:hAnsi="宋体" w:cs="宋体"/>
          <w:kern w:val="0"/>
          <w:sz w:val="32"/>
          <w:szCs w:val="32"/>
        </w:rPr>
        <w:t xml:space="preserve">   </w:t>
      </w:r>
      <w:r w:rsidR="00313198">
        <w:rPr>
          <w:rFonts w:ascii="宋体" w:eastAsia="宋体" w:hAnsi="宋体" w:cs="宋体" w:hint="eastAsia"/>
          <w:kern w:val="0"/>
          <w:sz w:val="32"/>
          <w:szCs w:val="32"/>
        </w:rPr>
        <w:t>孔</w:t>
      </w:r>
      <w:r w:rsidR="00FA096B"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 w:rsidR="00FA096B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="00313198">
        <w:rPr>
          <w:rFonts w:ascii="宋体" w:eastAsia="宋体" w:hAnsi="宋体" w:cs="宋体" w:hint="eastAsia"/>
          <w:kern w:val="0"/>
          <w:sz w:val="32"/>
          <w:szCs w:val="32"/>
        </w:rPr>
        <w:t>敏</w:t>
      </w:r>
      <w:bookmarkStart w:id="0" w:name="_GoBack"/>
      <w:bookmarkEnd w:id="0"/>
    </w:p>
    <w:p w:rsidR="00B36827" w:rsidRDefault="003A2276">
      <w:pPr>
        <w:autoSpaceDE w:val="0"/>
        <w:adjustRightInd w:val="0"/>
        <w:snapToGrid w:val="0"/>
        <w:spacing w:line="480" w:lineRule="auto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组委会副主任：</w:t>
      </w:r>
    </w:p>
    <w:p w:rsidR="00B36827" w:rsidRDefault="003A2276">
      <w:pPr>
        <w:autoSpaceDE w:val="0"/>
        <w:adjustRightInd w:val="0"/>
        <w:snapToGrid w:val="0"/>
        <w:spacing w:line="480" w:lineRule="auto"/>
        <w:ind w:firstLineChars="300" w:firstLine="96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刘仁金  凌明亮  蒋文斌   陈拥军  张家勤 </w:t>
      </w:r>
    </w:p>
    <w:p w:rsidR="00B36827" w:rsidRDefault="003A2276">
      <w:pPr>
        <w:autoSpaceDE w:val="0"/>
        <w:adjustRightInd w:val="0"/>
        <w:snapToGrid w:val="0"/>
        <w:spacing w:line="480" w:lineRule="auto"/>
        <w:ind w:firstLineChars="300" w:firstLine="96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各二级学院分管学科竞赛工作领导</w:t>
      </w:r>
    </w:p>
    <w:p w:rsidR="00B36827" w:rsidRDefault="003A2276">
      <w:pPr>
        <w:autoSpaceDE w:val="0"/>
        <w:adjustRightInd w:val="0"/>
        <w:snapToGrid w:val="0"/>
        <w:spacing w:line="480" w:lineRule="auto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办公室设在校团委</w:t>
      </w:r>
    </w:p>
    <w:p w:rsidR="00B36827" w:rsidRDefault="003A2276">
      <w:pPr>
        <w:autoSpaceDE w:val="0"/>
        <w:adjustRightInd w:val="0"/>
        <w:snapToGrid w:val="0"/>
        <w:spacing w:line="480" w:lineRule="auto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主任：张家勤（兼）</w:t>
      </w:r>
    </w:p>
    <w:p w:rsidR="00B36827" w:rsidRDefault="00B36827">
      <w:pPr>
        <w:rPr>
          <w:rFonts w:ascii="宋体" w:eastAsia="宋体" w:hAnsi="宋体" w:cs="宋体"/>
          <w:sz w:val="32"/>
          <w:szCs w:val="32"/>
        </w:rPr>
      </w:pPr>
    </w:p>
    <w:sectPr w:rsidR="00B3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E4A" w:rsidRDefault="00286E4A" w:rsidP="00313198">
      <w:r>
        <w:separator/>
      </w:r>
    </w:p>
  </w:endnote>
  <w:endnote w:type="continuationSeparator" w:id="0">
    <w:p w:rsidR="00286E4A" w:rsidRDefault="00286E4A" w:rsidP="0031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E4A" w:rsidRDefault="00286E4A" w:rsidP="00313198">
      <w:r>
        <w:separator/>
      </w:r>
    </w:p>
  </w:footnote>
  <w:footnote w:type="continuationSeparator" w:id="0">
    <w:p w:rsidR="00286E4A" w:rsidRDefault="00286E4A" w:rsidP="00313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D73FE"/>
    <w:rsid w:val="00246A93"/>
    <w:rsid w:val="00286E4A"/>
    <w:rsid w:val="00313198"/>
    <w:rsid w:val="003A2276"/>
    <w:rsid w:val="00493CB5"/>
    <w:rsid w:val="00585921"/>
    <w:rsid w:val="00B36827"/>
    <w:rsid w:val="00D27C9D"/>
    <w:rsid w:val="00FA096B"/>
    <w:rsid w:val="06991809"/>
    <w:rsid w:val="542C482D"/>
    <w:rsid w:val="58DD73F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E04C1"/>
  <w15:docId w15:val="{EF1075BB-6F95-4796-827C-5A0906D6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zh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Windows User</cp:lastModifiedBy>
  <cp:revision>5</cp:revision>
  <dcterms:created xsi:type="dcterms:W3CDTF">2018-12-27T07:08:00Z</dcterms:created>
  <dcterms:modified xsi:type="dcterms:W3CDTF">2021-01-18T02:34:00Z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